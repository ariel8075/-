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297C35" w:rsidRDefault="00400B08" w:rsidP="00297C35">
      <w:pPr>
        <w:pStyle w:val="a3"/>
        <w:jc w:val="center"/>
        <w:rPr>
          <w:rFonts w:ascii="標楷體" w:eastAsia="標楷體" w:hAnsi="標楷體"/>
        </w:rPr>
      </w:pPr>
      <w:r w:rsidRPr="00297C35">
        <w:rPr>
          <w:rFonts w:ascii="標楷體" w:eastAsia="標楷體" w:hAnsi="標楷體" w:hint="eastAsia"/>
          <w:lang w:eastAsia="zh-TW"/>
        </w:rPr>
        <w:t>多媒體程式設計期中專案</w:t>
      </w:r>
    </w:p>
    <w:p w:rsidR="00855982" w:rsidRPr="00297C35" w:rsidRDefault="00400B08" w:rsidP="00855982">
      <w:pPr>
        <w:pStyle w:val="1"/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小組成員</w:t>
      </w:r>
    </w:p>
    <w:p w:rsidR="00400B08" w:rsidRPr="00297C35" w:rsidRDefault="00400B08" w:rsidP="00400B08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107441</w:t>
      </w:r>
      <w:r w:rsidRPr="00297C35">
        <w:rPr>
          <w:rFonts w:ascii="標楷體" w:eastAsia="標楷體" w:hAnsi="標楷體"/>
          <w:lang w:eastAsia="zh-TW"/>
        </w:rPr>
        <w:t>14</w:t>
      </w:r>
      <w:r w:rsidRPr="00297C35">
        <w:rPr>
          <w:rFonts w:ascii="標楷體" w:eastAsia="標楷體" w:hAnsi="標楷體" w:hint="eastAsia"/>
          <w:lang w:eastAsia="zh-TW"/>
        </w:rPr>
        <w:t>沈家妤</w:t>
      </w:r>
    </w:p>
    <w:p w:rsidR="00400B08" w:rsidRPr="00297C35" w:rsidRDefault="00400B08" w:rsidP="00400B08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107441</w:t>
      </w:r>
      <w:r w:rsidRPr="00297C35">
        <w:rPr>
          <w:rFonts w:ascii="標楷體" w:eastAsia="標楷體" w:hAnsi="標楷體"/>
          <w:lang w:eastAsia="zh-TW"/>
        </w:rPr>
        <w:t>33</w:t>
      </w:r>
      <w:proofErr w:type="gramStart"/>
      <w:r w:rsidRPr="00297C35">
        <w:rPr>
          <w:rFonts w:ascii="標楷體" w:eastAsia="標楷體" w:hAnsi="標楷體" w:hint="eastAsia"/>
          <w:lang w:eastAsia="zh-TW"/>
        </w:rPr>
        <w:t>余泠臻</w:t>
      </w:r>
      <w:proofErr w:type="gramEnd"/>
    </w:p>
    <w:p w:rsidR="00400B08" w:rsidRPr="00297C35" w:rsidRDefault="00400B08" w:rsidP="00400B08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107441</w:t>
      </w:r>
      <w:r w:rsidRPr="00297C35">
        <w:rPr>
          <w:rFonts w:ascii="標楷體" w:eastAsia="標楷體" w:hAnsi="標楷體"/>
          <w:lang w:eastAsia="zh-TW"/>
        </w:rPr>
        <w:t>36</w:t>
      </w:r>
      <w:r w:rsidRPr="00297C35">
        <w:rPr>
          <w:rFonts w:ascii="標楷體" w:eastAsia="標楷體" w:hAnsi="標楷體" w:hint="eastAsia"/>
          <w:lang w:eastAsia="zh-TW"/>
        </w:rPr>
        <w:t>張欣瑜</w:t>
      </w:r>
    </w:p>
    <w:p w:rsidR="00400B08" w:rsidRPr="00297C35" w:rsidRDefault="00400B08" w:rsidP="00400B08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107441</w:t>
      </w:r>
      <w:r w:rsidRPr="00297C35">
        <w:rPr>
          <w:rFonts w:ascii="標楷體" w:eastAsia="標楷體" w:hAnsi="標楷體"/>
          <w:lang w:eastAsia="zh-TW"/>
        </w:rPr>
        <w:t>52</w:t>
      </w:r>
      <w:r w:rsidRPr="00297C35">
        <w:rPr>
          <w:rFonts w:ascii="標楷體" w:eastAsia="標楷體" w:hAnsi="標楷體" w:hint="eastAsia"/>
          <w:lang w:eastAsia="zh-TW"/>
        </w:rPr>
        <w:t>陳子暄</w:t>
      </w:r>
    </w:p>
    <w:p w:rsidR="00297C35" w:rsidRPr="00297C35" w:rsidRDefault="00400B08" w:rsidP="00297C35">
      <w:pPr>
        <w:pStyle w:val="1"/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工作分配</w:t>
      </w:r>
    </w:p>
    <w:p w:rsidR="00297C35" w:rsidRPr="00297C35" w:rsidRDefault="00297C35" w:rsidP="00297C35">
      <w:pPr>
        <w:rPr>
          <w:rFonts w:ascii="標楷體" w:eastAsia="標楷體" w:hAnsi="標楷體"/>
          <w:lang w:eastAsia="zh-TW"/>
        </w:rPr>
      </w:pPr>
      <w:proofErr w:type="gramStart"/>
      <w:r w:rsidRPr="00297C35">
        <w:rPr>
          <w:rFonts w:ascii="標楷體" w:eastAsia="標楷體" w:hAnsi="標楷體" w:hint="eastAsia"/>
          <w:lang w:eastAsia="zh-TW"/>
        </w:rPr>
        <w:t>余泠臻</w:t>
      </w:r>
      <w:proofErr w:type="gramEnd"/>
      <w:r w:rsidRPr="00297C35">
        <w:rPr>
          <w:rFonts w:ascii="標楷體" w:eastAsia="標楷體" w:hAnsi="標楷體" w:hint="eastAsia"/>
          <w:lang w:eastAsia="zh-TW"/>
        </w:rPr>
        <w:t>：影片剪輯、照片拍攝、照片編輯</w:t>
      </w:r>
    </w:p>
    <w:p w:rsidR="00297C35" w:rsidRPr="00297C35" w:rsidRDefault="00297C35" w:rsidP="00297C35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陳子暄：網頁製作、排版、設計</w:t>
      </w:r>
    </w:p>
    <w:p w:rsidR="00297C35" w:rsidRPr="00297C35" w:rsidRDefault="00297C35" w:rsidP="00297C35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沈家妤：文案、影片腳本構思、上台報告</w:t>
      </w:r>
    </w:p>
    <w:p w:rsidR="003A7FED" w:rsidRPr="00297C35" w:rsidRDefault="00297C35" w:rsidP="00297C35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張欣瑜：網頁製作、排版、設計</w:t>
      </w:r>
    </w:p>
    <w:p w:rsidR="003A7FED" w:rsidRPr="00297C35" w:rsidRDefault="003A7FED" w:rsidP="00400B08">
      <w:pPr>
        <w:rPr>
          <w:rFonts w:ascii="標楷體" w:eastAsia="標楷體" w:hAnsi="標楷體"/>
          <w:lang w:eastAsia="zh-TW"/>
        </w:rPr>
      </w:pPr>
    </w:p>
    <w:p w:rsidR="00613D99" w:rsidRPr="00297C35" w:rsidRDefault="00613D99" w:rsidP="00613D99">
      <w:pPr>
        <w:pStyle w:val="1"/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進度規劃安排</w:t>
      </w:r>
    </w:p>
    <w:p w:rsidR="003A7FED" w:rsidRPr="00297C35" w:rsidRDefault="00613D99" w:rsidP="00400B08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/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1149723A" wp14:editId="49AFD6DD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732145" cy="1816100"/>
            <wp:effectExtent l="0" t="0" r="1905" b="0"/>
            <wp:wrapThrough wrapText="bothSides">
              <wp:wrapPolygon edited="0">
                <wp:start x="0" y="0"/>
                <wp:lineTo x="0" y="21298"/>
                <wp:lineTo x="21535" y="21298"/>
                <wp:lineTo x="21535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D99" w:rsidRPr="00297C35" w:rsidRDefault="00613D99" w:rsidP="00613D99">
      <w:pPr>
        <w:pStyle w:val="1"/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影片故事腳本</w:t>
      </w:r>
    </w:p>
    <w:p w:rsidR="00613D99" w:rsidRPr="00297C35" w:rsidRDefault="00613D99" w:rsidP="00400B08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故事說明:</w:t>
      </w:r>
      <w:r w:rsidRPr="00297C35">
        <w:rPr>
          <w:rFonts w:ascii="標楷體" w:eastAsia="標楷體" w:hAnsi="標楷體" w:hint="eastAsia"/>
        </w:rPr>
        <w:t xml:space="preserve"> </w:t>
      </w:r>
      <w:r w:rsidRPr="00297C35">
        <w:rPr>
          <w:rFonts w:ascii="標楷體" w:eastAsia="標楷體" w:hAnsi="標楷體" w:hint="eastAsia"/>
          <w:lang w:eastAsia="zh-TW"/>
        </w:rPr>
        <w:t>小沈是個外宿生，但卻因電費太貴等住外面的種種問題感到心煩意亂，住</w:t>
      </w:r>
      <w:r w:rsidR="003427B0">
        <w:rPr>
          <w:rFonts w:ascii="標楷體" w:eastAsia="標楷體" w:hAnsi="標楷體" w:hint="eastAsia"/>
          <w:lang w:eastAsia="zh-TW"/>
        </w:rPr>
        <w:t>學校宿舍的小</w:t>
      </w:r>
      <w:proofErr w:type="gramStart"/>
      <w:r w:rsidR="003427B0">
        <w:rPr>
          <w:rFonts w:ascii="標楷體" w:eastAsia="標楷體" w:hAnsi="標楷體" w:hint="eastAsia"/>
          <w:lang w:eastAsia="zh-TW"/>
        </w:rPr>
        <w:t>泠</w:t>
      </w:r>
      <w:proofErr w:type="gramEnd"/>
      <w:r w:rsidR="003427B0">
        <w:rPr>
          <w:rFonts w:ascii="標楷體" w:eastAsia="標楷體" w:hAnsi="標楷體" w:hint="eastAsia"/>
          <w:lang w:eastAsia="zh-TW"/>
        </w:rPr>
        <w:t>卻沒有太多上大學後生活在外的不便與</w:t>
      </w:r>
      <w:proofErr w:type="gramStart"/>
      <w:r w:rsidR="003427B0">
        <w:rPr>
          <w:rFonts w:ascii="標楷體" w:eastAsia="標楷體" w:hAnsi="標楷體" w:hint="eastAsia"/>
          <w:lang w:eastAsia="zh-TW"/>
        </w:rPr>
        <w:t>煩惱，</w:t>
      </w:r>
      <w:proofErr w:type="gramEnd"/>
      <w:r w:rsidR="003427B0">
        <w:rPr>
          <w:rFonts w:ascii="標楷體" w:eastAsia="標楷體" w:hAnsi="標楷體" w:hint="eastAsia"/>
          <w:lang w:eastAsia="zh-TW"/>
        </w:rPr>
        <w:t>就算忘記帶宿舍鑰匙也不怕，是為什麼呢</w:t>
      </w:r>
      <w:r w:rsidRPr="00297C35">
        <w:rPr>
          <w:rFonts w:ascii="標楷體" w:eastAsia="標楷體" w:hAnsi="標楷體" w:hint="eastAsia"/>
          <w:lang w:eastAsia="zh-TW"/>
        </w:rPr>
        <w:t>?而住學校宿舍究竟還有哪些好處?讓我們繼續看下去…..</w:t>
      </w:r>
    </w:p>
    <w:p w:rsidR="00613D99" w:rsidRPr="00297C35" w:rsidRDefault="00613D99" w:rsidP="00400B08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lastRenderedPageBreak/>
        <w:t>影片發想:由於我們是要行銷住學校宿舍的好，怎樣才能比較有說服力呢?這是影片發想的源頭。於是，我們想到可以利用與校外租屋作為比較，來彰顯住學校宿舍特有的好處，藉由比較，帶出住宿會比</w:t>
      </w:r>
      <w:r w:rsidR="00ED1B77" w:rsidRPr="00297C35">
        <w:rPr>
          <w:rFonts w:ascii="標楷體" w:eastAsia="標楷體" w:hAnsi="標楷體" w:hint="eastAsia"/>
          <w:lang w:eastAsia="zh-TW"/>
        </w:rPr>
        <w:t>校外租屋更有優勢的特點，並在影片的最後對信實宿舍做了簡單介紹，同時強調不只是環境設施，室友們互相關心幫助的「人情溫暖」也是住學校宿舍的一大好處!</w:t>
      </w:r>
    </w:p>
    <w:p w:rsidR="003A7FED" w:rsidRPr="00297C35" w:rsidRDefault="003A7FED" w:rsidP="00400B08">
      <w:pPr>
        <w:rPr>
          <w:rFonts w:ascii="標楷體" w:eastAsia="標楷體" w:hAnsi="標楷體"/>
          <w:lang w:eastAsia="zh-TW"/>
        </w:rPr>
      </w:pPr>
    </w:p>
    <w:p w:rsidR="00ED1B77" w:rsidRPr="00297C35" w:rsidRDefault="00ED1B77" w:rsidP="00ED1B77">
      <w:pPr>
        <w:pStyle w:val="1"/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網站架構圖</w:t>
      </w:r>
    </w:p>
    <w:p w:rsidR="003A7FED" w:rsidRPr="00297C35" w:rsidRDefault="00D75A29" w:rsidP="00400B08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/>
          <w:noProof/>
          <w:lang w:eastAsia="zh-TW"/>
        </w:rPr>
        <w:drawing>
          <wp:anchor distT="0" distB="0" distL="114300" distR="114300" simplePos="0" relativeHeight="251660288" behindDoc="0" locked="0" layoutInCell="1" allowOverlap="1" wp14:anchorId="0372F351" wp14:editId="6BED228B">
            <wp:simplePos x="0" y="0"/>
            <wp:positionH relativeFrom="margin">
              <wp:posOffset>1758950</wp:posOffset>
            </wp:positionH>
            <wp:positionV relativeFrom="paragraph">
              <wp:posOffset>244475</wp:posOffset>
            </wp:positionV>
            <wp:extent cx="2118995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361" y="21265"/>
                <wp:lineTo x="21361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7C35">
        <w:rPr>
          <w:rFonts w:ascii="標楷體" w:eastAsia="標楷體" w:hAnsi="標楷體"/>
          <w:noProof/>
          <w:lang w:eastAsia="zh-TW"/>
        </w:rPr>
        <w:drawing>
          <wp:anchor distT="0" distB="0" distL="114300" distR="114300" simplePos="0" relativeHeight="251663360" behindDoc="0" locked="0" layoutInCell="1" allowOverlap="1" wp14:anchorId="57F202AB" wp14:editId="7A5D3BAD">
            <wp:simplePos x="0" y="0"/>
            <wp:positionH relativeFrom="margin">
              <wp:posOffset>4081145</wp:posOffset>
            </wp:positionH>
            <wp:positionV relativeFrom="paragraph">
              <wp:posOffset>257175</wp:posOffset>
            </wp:positionV>
            <wp:extent cx="1961515" cy="1799590"/>
            <wp:effectExtent l="0" t="0" r="635" b="0"/>
            <wp:wrapThrough wrapText="bothSides">
              <wp:wrapPolygon edited="0">
                <wp:start x="0" y="0"/>
                <wp:lineTo x="0" y="21265"/>
                <wp:lineTo x="21397" y="21265"/>
                <wp:lineTo x="21397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7C35">
        <w:rPr>
          <w:rFonts w:ascii="標楷體" w:eastAsia="標楷體" w:hAnsi="標楷體"/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2A928F89" wp14:editId="53994FD0">
            <wp:simplePos x="0" y="0"/>
            <wp:positionH relativeFrom="margin">
              <wp:posOffset>-425450</wp:posOffset>
            </wp:positionH>
            <wp:positionV relativeFrom="paragraph">
              <wp:posOffset>229870</wp:posOffset>
            </wp:positionV>
            <wp:extent cx="1930400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316" y="21265"/>
                <wp:lineTo x="21316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FED" w:rsidRPr="00297C35" w:rsidRDefault="00CA3EB7" w:rsidP="00400B08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/>
          <w:noProof/>
          <w:lang w:eastAsia="zh-TW"/>
        </w:rPr>
        <w:drawing>
          <wp:anchor distT="0" distB="0" distL="114300" distR="114300" simplePos="0" relativeHeight="251661312" behindDoc="0" locked="0" layoutInCell="1" allowOverlap="1" wp14:anchorId="309A1FFD" wp14:editId="23C9F179">
            <wp:simplePos x="0" y="0"/>
            <wp:positionH relativeFrom="margin">
              <wp:posOffset>2971165</wp:posOffset>
            </wp:positionH>
            <wp:positionV relativeFrom="page">
              <wp:posOffset>4944745</wp:posOffset>
            </wp:positionV>
            <wp:extent cx="2119630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354" y="21265"/>
                <wp:lineTo x="21354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A29" w:rsidRPr="00297C35">
        <w:rPr>
          <w:rFonts w:ascii="標楷體" w:eastAsia="標楷體" w:hAnsi="標楷體"/>
          <w:noProof/>
          <w:lang w:eastAsia="zh-TW"/>
        </w:rPr>
        <w:drawing>
          <wp:anchor distT="0" distB="0" distL="114300" distR="114300" simplePos="0" relativeHeight="251662336" behindDoc="0" locked="0" layoutInCell="1" allowOverlap="1" wp14:anchorId="1426DF77" wp14:editId="325790E1">
            <wp:simplePos x="0" y="0"/>
            <wp:positionH relativeFrom="margin">
              <wp:posOffset>552450</wp:posOffset>
            </wp:positionH>
            <wp:positionV relativeFrom="paragraph">
              <wp:posOffset>1970405</wp:posOffset>
            </wp:positionV>
            <wp:extent cx="1961515" cy="1799590"/>
            <wp:effectExtent l="0" t="0" r="635" b="0"/>
            <wp:wrapThrough wrapText="bothSides">
              <wp:wrapPolygon edited="0">
                <wp:start x="0" y="0"/>
                <wp:lineTo x="0" y="21265"/>
                <wp:lineTo x="21397" y="21265"/>
                <wp:lineTo x="21397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FED" w:rsidRPr="00297C35" w:rsidRDefault="003A7FED" w:rsidP="00400B08">
      <w:pPr>
        <w:rPr>
          <w:rFonts w:ascii="標楷體" w:eastAsia="標楷體" w:hAnsi="標楷體"/>
          <w:lang w:eastAsia="zh-TW"/>
        </w:rPr>
      </w:pPr>
    </w:p>
    <w:p w:rsidR="003A7FED" w:rsidRPr="00297C35" w:rsidRDefault="003A7FED" w:rsidP="00400B08">
      <w:pPr>
        <w:rPr>
          <w:rFonts w:ascii="標楷體" w:eastAsia="標楷體" w:hAnsi="標楷體"/>
          <w:lang w:eastAsia="zh-TW"/>
        </w:rPr>
      </w:pPr>
    </w:p>
    <w:p w:rsidR="003A7FED" w:rsidRPr="00297C35" w:rsidRDefault="003A7FED" w:rsidP="00400B08">
      <w:pPr>
        <w:rPr>
          <w:rFonts w:ascii="標楷體" w:eastAsia="標楷體" w:hAnsi="標楷體"/>
          <w:lang w:eastAsia="zh-TW"/>
        </w:rPr>
      </w:pPr>
    </w:p>
    <w:p w:rsidR="003A7FED" w:rsidRPr="00297C35" w:rsidRDefault="003A7FED" w:rsidP="00400B08">
      <w:pPr>
        <w:rPr>
          <w:rFonts w:ascii="標楷體" w:eastAsia="標楷體" w:hAnsi="標楷體"/>
          <w:lang w:eastAsia="zh-TW"/>
        </w:rPr>
      </w:pPr>
    </w:p>
    <w:p w:rsidR="003A7FED" w:rsidRPr="00297C35" w:rsidRDefault="003A7FED" w:rsidP="00400B08">
      <w:pPr>
        <w:rPr>
          <w:rFonts w:ascii="標楷體" w:eastAsia="標楷體" w:hAnsi="標楷體"/>
          <w:lang w:eastAsia="zh-TW"/>
        </w:rPr>
      </w:pPr>
    </w:p>
    <w:p w:rsidR="003A7FED" w:rsidRDefault="003A7FED" w:rsidP="00400B08">
      <w:pPr>
        <w:rPr>
          <w:rFonts w:ascii="標楷體" w:eastAsia="標楷體" w:hAnsi="標楷體"/>
          <w:lang w:eastAsia="zh-TW"/>
        </w:rPr>
      </w:pPr>
    </w:p>
    <w:p w:rsidR="00D929C9" w:rsidRPr="00297C35" w:rsidRDefault="00D929C9" w:rsidP="00400B08">
      <w:pPr>
        <w:rPr>
          <w:rFonts w:ascii="標楷體" w:eastAsia="標楷體" w:hAnsi="標楷體"/>
          <w:lang w:eastAsia="zh-TW"/>
        </w:rPr>
      </w:pPr>
    </w:p>
    <w:p w:rsidR="00D75A29" w:rsidRPr="00297C35" w:rsidRDefault="00D75A29" w:rsidP="00D75A29">
      <w:pPr>
        <w:pStyle w:val="1"/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網頁版面說明(排版)</w:t>
      </w:r>
    </w:p>
    <w:p w:rsidR="00353487" w:rsidRDefault="00353487" w:rsidP="0035348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首頁</w:t>
      </w:r>
      <w:r>
        <w:rPr>
          <w:rFonts w:eastAsia="新細明體" w:hint="eastAsia"/>
          <w:lang w:eastAsia="zh-TW"/>
        </w:rPr>
        <w:t>:</w:t>
      </w:r>
      <w:r w:rsidRPr="00353487">
        <w:rPr>
          <w:rFonts w:eastAsia="新細明體" w:hint="eastAsia"/>
          <w:lang w:eastAsia="zh-TW"/>
        </w:rPr>
        <w:t xml:space="preserve"> </w:t>
      </w:r>
    </w:p>
    <w:p w:rsidR="00353487" w:rsidRDefault="00353487" w:rsidP="0035348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因為是大家最一開始會看到的首頁，想要讓看的人能夠第一眼就留下印象所以放了幾張重點照片，以自動播放的方式輪播，還有幾點住宿好處也同時放在顯眼的首頁下方，因為是我們想要強調的住宿優勢，所以希望以簡單的圖示標語來吸引瀏覽者的注意</w:t>
      </w:r>
    </w:p>
    <w:p w:rsidR="00353487" w:rsidRPr="00353487" w:rsidRDefault="00353487" w:rsidP="0035348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宿舍介紹</w:t>
      </w:r>
      <w:r>
        <w:rPr>
          <w:rFonts w:eastAsia="新細明體" w:hint="eastAsia"/>
          <w:lang w:eastAsia="zh-TW"/>
        </w:rPr>
        <w:t>:</w:t>
      </w:r>
    </w:p>
    <w:p w:rsidR="00353487" w:rsidRDefault="00353487" w:rsidP="0035348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因為是介紹宿舍，那當然想讓大家看到宿舍內外的環境長怎麼樣，所以我們主要以圖片</w:t>
      </w:r>
      <w:proofErr w:type="gramStart"/>
      <w:r>
        <w:rPr>
          <w:rFonts w:eastAsia="新細明體" w:hint="eastAsia"/>
          <w:lang w:eastAsia="zh-TW"/>
        </w:rPr>
        <w:t>來作</w:t>
      </w:r>
      <w:proofErr w:type="gramEnd"/>
      <w:r>
        <w:rPr>
          <w:rFonts w:eastAsia="新細明體" w:hint="eastAsia"/>
          <w:lang w:eastAsia="zh-TW"/>
        </w:rPr>
        <w:t>為呈現的方式，我們的設計是大家在看到圖片之後，再將滑鼠移到圖片上就會有介紹圖片的文字浮現。</w:t>
      </w:r>
    </w:p>
    <w:p w:rsidR="00D929C9" w:rsidRDefault="00D929C9" w:rsidP="00353487">
      <w:pPr>
        <w:rPr>
          <w:rFonts w:eastAsia="新細明體"/>
          <w:lang w:eastAsia="zh-TW"/>
        </w:rPr>
      </w:pPr>
    </w:p>
    <w:p w:rsidR="00353487" w:rsidRDefault="00353487" w:rsidP="0035348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交通資訊</w:t>
      </w:r>
      <w:r>
        <w:rPr>
          <w:rFonts w:eastAsia="新細明體" w:hint="eastAsia"/>
          <w:lang w:eastAsia="zh-TW"/>
        </w:rPr>
        <w:t>:</w:t>
      </w:r>
    </w:p>
    <w:p w:rsidR="00353487" w:rsidRDefault="00353487" w:rsidP="0035348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可以讓瀏覽者知道怎麼到達信實宿舍，也有說明</w:t>
      </w:r>
      <w:r w:rsidR="00D929C9">
        <w:rPr>
          <w:rFonts w:eastAsia="新細明體" w:hint="eastAsia"/>
          <w:lang w:eastAsia="zh-TW"/>
        </w:rPr>
        <w:t>如何從信實宿舍抵達中原大學。</w:t>
      </w:r>
    </w:p>
    <w:p w:rsidR="003427B0" w:rsidRDefault="003427B0" w:rsidP="0035348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影片介紹</w:t>
      </w:r>
      <w:r>
        <w:rPr>
          <w:rFonts w:eastAsia="新細明體" w:hint="eastAsia"/>
          <w:lang w:eastAsia="zh-TW"/>
        </w:rPr>
        <w:t>:</w:t>
      </w:r>
    </w:p>
    <w:p w:rsidR="003427B0" w:rsidRDefault="003427B0" w:rsidP="0035348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影片旁邊有介紹故事情節，而下方放的是幕後花絮影片以及幾張</w:t>
      </w:r>
      <w:r>
        <w:rPr>
          <w:rFonts w:eastAsia="新細明體" w:hint="eastAsia"/>
          <w:lang w:eastAsia="zh-TW"/>
        </w:rPr>
        <w:t>GIF</w:t>
      </w:r>
    </w:p>
    <w:p w:rsidR="003427B0" w:rsidRDefault="003427B0" w:rsidP="0035348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關於我們</w:t>
      </w:r>
      <w:r>
        <w:rPr>
          <w:rFonts w:eastAsia="新細明體" w:hint="eastAsia"/>
          <w:lang w:eastAsia="zh-TW"/>
        </w:rPr>
        <w:t>:</w:t>
      </w:r>
    </w:p>
    <w:p w:rsidR="003427B0" w:rsidRDefault="003427B0" w:rsidP="00353487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將個人</w:t>
      </w:r>
      <w:proofErr w:type="gramStart"/>
      <w:r>
        <w:rPr>
          <w:rFonts w:eastAsia="新細明體" w:hint="eastAsia"/>
          <w:lang w:eastAsia="zh-TW"/>
        </w:rPr>
        <w:t>照去背後與框</w:t>
      </w:r>
      <w:proofErr w:type="gramEnd"/>
      <w:r>
        <w:rPr>
          <w:rFonts w:eastAsia="新細明體" w:hint="eastAsia"/>
          <w:lang w:eastAsia="zh-TW"/>
        </w:rPr>
        <w:t>線進行排版，希望能營造較為生動活潑的網頁畫面，而滑鼠點擊個人照就能連結到相對應的個人社群網站</w:t>
      </w:r>
    </w:p>
    <w:p w:rsidR="00D929C9" w:rsidRDefault="00D929C9" w:rsidP="0035348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聯絡我們的</w:t>
      </w:r>
      <w:r w:rsidR="00353487">
        <w:rPr>
          <w:rFonts w:eastAsia="新細明體" w:hint="eastAsia"/>
          <w:lang w:eastAsia="zh-TW"/>
        </w:rPr>
        <w:t>表單</w:t>
      </w:r>
      <w:r>
        <w:rPr>
          <w:rFonts w:eastAsia="新細明體" w:hint="eastAsia"/>
          <w:lang w:eastAsia="zh-TW"/>
        </w:rPr>
        <w:t>:</w:t>
      </w:r>
    </w:p>
    <w:p w:rsidR="003A7FED" w:rsidRPr="003427B0" w:rsidRDefault="00353487" w:rsidP="00400B08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由於我們是站在如何增進同學住學校宿舍意願的立場，所以表單上有詢問瀏覽者為何想要住宿的原因，以及吸引他們的地方，希望能藉此更了解大家住宿的動機跟想法</w:t>
      </w:r>
      <w:bookmarkStart w:id="0" w:name="_GoBack"/>
      <w:bookmarkEnd w:id="0"/>
    </w:p>
    <w:p w:rsidR="00D75A29" w:rsidRPr="00297C35" w:rsidRDefault="00D75A29" w:rsidP="00D75A29">
      <w:pPr>
        <w:pStyle w:val="1"/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困難之處 / 解決方案</w:t>
      </w:r>
    </w:p>
    <w:p w:rsidR="00297C35" w:rsidRPr="00297C35" w:rsidRDefault="00297C35" w:rsidP="00297C35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1.</w:t>
      </w:r>
      <w:r w:rsidR="00D75A29" w:rsidRPr="00297C35">
        <w:rPr>
          <w:rFonts w:ascii="標楷體" w:eastAsia="標楷體" w:hAnsi="標楷體" w:hint="eastAsia"/>
          <w:lang w:eastAsia="zh-TW"/>
        </w:rPr>
        <w:t xml:space="preserve">排版比想像中困難  </w:t>
      </w:r>
      <w:r w:rsidR="00105441" w:rsidRPr="00297C35">
        <w:rPr>
          <w:rFonts w:ascii="標楷體" w:eastAsia="標楷體" w:hAnsi="標楷體" w:hint="eastAsia"/>
          <w:lang w:eastAsia="zh-TW"/>
        </w:rPr>
        <w:t>Q:</w:t>
      </w:r>
      <w:r w:rsidR="00D75A29" w:rsidRPr="00297C35">
        <w:rPr>
          <w:rFonts w:ascii="標楷體" w:eastAsia="標楷體" w:hAnsi="標楷體" w:hint="eastAsia"/>
          <w:lang w:eastAsia="zh-TW"/>
        </w:rPr>
        <w:t>以為圖片</w:t>
      </w:r>
      <w:r w:rsidR="00991983" w:rsidRPr="00297C35">
        <w:rPr>
          <w:rFonts w:ascii="標楷體" w:eastAsia="標楷體" w:hAnsi="標楷體" w:hint="eastAsia"/>
          <w:lang w:eastAsia="zh-TW"/>
        </w:rPr>
        <w:t>等等的素材</w:t>
      </w:r>
      <w:r w:rsidR="00105441" w:rsidRPr="00297C35">
        <w:rPr>
          <w:rFonts w:ascii="標楷體" w:eastAsia="標楷體" w:hAnsi="標楷體" w:hint="eastAsia"/>
          <w:lang w:eastAsia="zh-TW"/>
        </w:rPr>
        <w:t>在網頁上</w:t>
      </w:r>
      <w:r w:rsidR="00D75A29" w:rsidRPr="00297C35">
        <w:rPr>
          <w:rFonts w:ascii="標楷體" w:eastAsia="標楷體" w:hAnsi="標楷體" w:hint="eastAsia"/>
          <w:lang w:eastAsia="zh-TW"/>
        </w:rPr>
        <w:t>的位子只要</w:t>
      </w:r>
      <w:r w:rsidR="00105441" w:rsidRPr="00297C35">
        <w:rPr>
          <w:rFonts w:ascii="標楷體" w:eastAsia="標楷體" w:hAnsi="標楷體" w:hint="eastAsia"/>
          <w:lang w:eastAsia="zh-TW"/>
        </w:rPr>
        <w:t>輸入數值稍微比較一下就能完成，但沒想到當</w:t>
      </w:r>
      <w:r w:rsidR="00991983" w:rsidRPr="00297C35">
        <w:rPr>
          <w:rFonts w:ascii="標楷體" w:eastAsia="標楷體" w:hAnsi="標楷體" w:hint="eastAsia"/>
          <w:lang w:eastAsia="zh-TW"/>
        </w:rPr>
        <w:t>數量</w:t>
      </w:r>
      <w:r w:rsidR="00105441" w:rsidRPr="00297C35">
        <w:rPr>
          <w:rFonts w:ascii="標楷體" w:eastAsia="標楷體" w:hAnsi="標楷體" w:hint="eastAsia"/>
          <w:lang w:eastAsia="zh-TW"/>
        </w:rPr>
        <w:t>很多時，其實處理起來並不輕鬆</w:t>
      </w:r>
    </w:p>
    <w:p w:rsidR="003A7FED" w:rsidRPr="00297C35" w:rsidRDefault="00105441" w:rsidP="00297C35">
      <w:pPr>
        <w:spacing w:line="240" w:lineRule="auto"/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A:圖片之間的相對位子、在網頁</w:t>
      </w:r>
      <w:proofErr w:type="gramStart"/>
      <w:r w:rsidRPr="00297C35">
        <w:rPr>
          <w:rFonts w:ascii="標楷體" w:eastAsia="標楷體" w:hAnsi="標楷體" w:hint="eastAsia"/>
          <w:lang w:eastAsia="zh-TW"/>
        </w:rPr>
        <w:t>上要偏哪一</w:t>
      </w:r>
      <w:proofErr w:type="gramEnd"/>
      <w:r w:rsidRPr="00297C35">
        <w:rPr>
          <w:rFonts w:ascii="標楷體" w:eastAsia="標楷體" w:hAnsi="標楷體" w:hint="eastAsia"/>
          <w:lang w:eastAsia="zh-TW"/>
        </w:rPr>
        <w:t>側</w:t>
      </w:r>
      <w:r w:rsidRPr="00297C35">
        <w:rPr>
          <w:rFonts w:ascii="標楷體" w:eastAsia="標楷體" w:hAnsi="標楷體"/>
          <w:lang w:eastAsia="zh-TW"/>
        </w:rPr>
        <w:t>…</w:t>
      </w:r>
      <w:r w:rsidRPr="00297C35">
        <w:rPr>
          <w:rFonts w:ascii="標楷體" w:eastAsia="標楷體" w:hAnsi="標楷體" w:hint="eastAsia"/>
          <w:lang w:eastAsia="zh-TW"/>
        </w:rPr>
        <w:t>每</w:t>
      </w:r>
      <w:proofErr w:type="gramStart"/>
      <w:r w:rsidRPr="00297C35">
        <w:rPr>
          <w:rFonts w:ascii="標楷體" w:eastAsia="標楷體" w:hAnsi="標楷體" w:hint="eastAsia"/>
          <w:lang w:eastAsia="zh-TW"/>
        </w:rPr>
        <w:t>個</w:t>
      </w:r>
      <w:proofErr w:type="gramEnd"/>
      <w:r w:rsidRPr="00297C35">
        <w:rPr>
          <w:rFonts w:ascii="標楷體" w:eastAsia="標楷體" w:hAnsi="標楷體" w:hint="eastAsia"/>
          <w:lang w:eastAsia="zh-TW"/>
        </w:rPr>
        <w:t xml:space="preserve">數值都要一一比對才能完成精美的排版 </w:t>
      </w:r>
    </w:p>
    <w:p w:rsidR="00105441" w:rsidRPr="00297C35" w:rsidRDefault="00297C35" w:rsidP="00400B08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2.</w:t>
      </w:r>
      <w:r w:rsidR="00D75A29" w:rsidRPr="00297C35">
        <w:rPr>
          <w:rFonts w:ascii="標楷體" w:eastAsia="標楷體" w:hAnsi="標楷體" w:hint="eastAsia"/>
          <w:lang w:eastAsia="zh-TW"/>
        </w:rPr>
        <w:t>很多東西不知道如何用</w:t>
      </w:r>
      <w:r w:rsidR="00105441" w:rsidRPr="00297C35">
        <w:rPr>
          <w:rFonts w:ascii="標楷體" w:eastAsia="標楷體" w:hAnsi="標楷體" w:hint="eastAsia"/>
          <w:lang w:eastAsia="zh-TW"/>
        </w:rPr>
        <w:t xml:space="preserve"> Q:網頁設計要學的內容真的很廣，課堂所學不過冰山一角</w:t>
      </w:r>
    </w:p>
    <w:p w:rsidR="00D75A29" w:rsidRPr="00297C35" w:rsidRDefault="00105441" w:rsidP="00400B08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A:很多應用都需要自己上網搜尋並加以研究</w:t>
      </w:r>
    </w:p>
    <w:p w:rsidR="00105441" w:rsidRPr="00297C35" w:rsidRDefault="00297C35" w:rsidP="00400B08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3.</w:t>
      </w:r>
      <w:r w:rsidR="00105441" w:rsidRPr="00297C35">
        <w:rPr>
          <w:rFonts w:ascii="標楷體" w:eastAsia="標楷體" w:hAnsi="標楷體" w:hint="eastAsia"/>
          <w:lang w:eastAsia="zh-TW"/>
        </w:rPr>
        <w:t>圖片大小不一Q:網頁上使用的照片是用不同拍攝工具所拍，因此有些比例不一，影響排版美觀</w:t>
      </w:r>
    </w:p>
    <w:p w:rsidR="00991983" w:rsidRPr="00297C35" w:rsidRDefault="00105441" w:rsidP="00400B08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A:用軟體裁切圖片大小，也學到一課以後拍攝照片時最好統一拍攝工具</w:t>
      </w:r>
    </w:p>
    <w:p w:rsidR="00D75A29" w:rsidRPr="00297C35" w:rsidRDefault="00D75A29" w:rsidP="00D75A29">
      <w:pPr>
        <w:pStyle w:val="1"/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成員心得</w:t>
      </w:r>
    </w:p>
    <w:p w:rsidR="00991983" w:rsidRPr="00297C35" w:rsidRDefault="00991983" w:rsidP="00991983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107441</w:t>
      </w:r>
      <w:r w:rsidRPr="00297C35">
        <w:rPr>
          <w:rFonts w:ascii="標楷體" w:eastAsia="標楷體" w:hAnsi="標楷體"/>
          <w:lang w:eastAsia="zh-TW"/>
        </w:rPr>
        <w:t>14</w:t>
      </w:r>
      <w:r w:rsidRPr="00297C35">
        <w:rPr>
          <w:rFonts w:ascii="標楷體" w:eastAsia="標楷體" w:hAnsi="標楷體" w:hint="eastAsia"/>
          <w:lang w:eastAsia="zh-TW"/>
        </w:rPr>
        <w:t>沈家妤</w:t>
      </w:r>
    </w:p>
    <w:p w:rsidR="00991983" w:rsidRPr="00297C35" w:rsidRDefault="00991983" w:rsidP="00991983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看網站漸漸成形真的很感動，雖然我不是負責寫網頁，但能體會到隊友的辛勞，也感受到多媒體設計的學習是無盡的，很多新的應用會不斷出現，端看設計者要如何使用，但同時也代表網頁設計充滿了無限可能!</w:t>
      </w:r>
      <w:r w:rsidR="007A0442" w:rsidRPr="00297C35">
        <w:rPr>
          <w:rFonts w:ascii="標楷體" w:eastAsia="標楷體" w:hAnsi="標楷體" w:hint="eastAsia"/>
          <w:lang w:eastAsia="zh-TW"/>
        </w:rPr>
        <w:t>而我主要負責文案，覺得比起單純介紹，「行銷」其實真的需要多點巧思，像是用比較的方式來彰顯其優勢就是一種方法。最後我想說，這次專案能夠完成並不只是哪一個人的功勞，大家的互相協調合作，也是很重要的一環。大家明天終於可以早點睡了!</w:t>
      </w:r>
    </w:p>
    <w:p w:rsidR="00991983" w:rsidRDefault="00991983" w:rsidP="00991983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107441</w:t>
      </w:r>
      <w:r w:rsidRPr="00297C35">
        <w:rPr>
          <w:rFonts w:ascii="標楷體" w:eastAsia="標楷體" w:hAnsi="標楷體"/>
          <w:lang w:eastAsia="zh-TW"/>
        </w:rPr>
        <w:t>33</w:t>
      </w:r>
      <w:proofErr w:type="gramStart"/>
      <w:r w:rsidRPr="00297C35">
        <w:rPr>
          <w:rFonts w:ascii="標楷體" w:eastAsia="標楷體" w:hAnsi="標楷體" w:hint="eastAsia"/>
          <w:lang w:eastAsia="zh-TW"/>
        </w:rPr>
        <w:t>余泠臻</w:t>
      </w:r>
      <w:proofErr w:type="gramEnd"/>
    </w:p>
    <w:p w:rsidR="001C5F81" w:rsidRPr="00297C35" w:rsidRDefault="001C5F81" w:rsidP="00991983">
      <w:pPr>
        <w:rPr>
          <w:rFonts w:ascii="標楷體" w:eastAsia="標楷體" w:hAnsi="標楷體"/>
          <w:lang w:eastAsia="zh-TW"/>
        </w:rPr>
      </w:pPr>
      <w:r w:rsidRPr="001C5F81">
        <w:rPr>
          <w:rFonts w:ascii="標楷體" w:eastAsia="標楷體" w:hAnsi="標楷體" w:hint="eastAsia"/>
          <w:lang w:eastAsia="zh-TW"/>
        </w:rPr>
        <w:t>經過這次多媒體期中的製作後，讓我了解之前看到</w:t>
      </w:r>
      <w:proofErr w:type="gramStart"/>
      <w:r w:rsidRPr="001C5F81">
        <w:rPr>
          <w:rFonts w:ascii="標楷體" w:eastAsia="標楷體" w:hAnsi="標楷體" w:hint="eastAsia"/>
          <w:lang w:eastAsia="zh-TW"/>
        </w:rPr>
        <w:t>很</w:t>
      </w:r>
      <w:proofErr w:type="gramEnd"/>
      <w:r w:rsidRPr="001C5F81">
        <w:rPr>
          <w:rFonts w:ascii="標楷體" w:eastAsia="標楷體" w:hAnsi="標楷體" w:hint="eastAsia"/>
          <w:lang w:eastAsia="zh-TW"/>
        </w:rPr>
        <w:t>棒的網頁都是由一大堆程式碼組成的，真的很不簡單！看著組員辛苦地打程式碼、排版、改來改去，才能成就我們的網頁，真是辛苦了！我是負責影片、照片後製，在這之中讓我了解到一張照片的燈光、角度都非常重要，影片的呈現方式也一樣，思考怎麼呈現才能引起其他人的興趣。這個專案能圓滿做完要很感謝每</w:t>
      </w:r>
      <w:proofErr w:type="gramStart"/>
      <w:r w:rsidRPr="001C5F81">
        <w:rPr>
          <w:rFonts w:ascii="標楷體" w:eastAsia="標楷體" w:hAnsi="標楷體" w:hint="eastAsia"/>
          <w:lang w:eastAsia="zh-TW"/>
        </w:rPr>
        <w:t>個</w:t>
      </w:r>
      <w:proofErr w:type="gramEnd"/>
      <w:r w:rsidRPr="001C5F81">
        <w:rPr>
          <w:rFonts w:ascii="標楷體" w:eastAsia="標楷體" w:hAnsi="標楷體" w:hint="eastAsia"/>
          <w:lang w:eastAsia="zh-TW"/>
        </w:rPr>
        <w:lastRenderedPageBreak/>
        <w:t>組員的互相合作，從構思文案、拍攝影片到撰寫網頁，都需要大家一起合作討論才有辦法完成！</w:t>
      </w:r>
    </w:p>
    <w:p w:rsidR="00991983" w:rsidRPr="00297C35" w:rsidRDefault="00991983" w:rsidP="00991983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107441</w:t>
      </w:r>
      <w:r w:rsidRPr="00297C35">
        <w:rPr>
          <w:rFonts w:ascii="標楷體" w:eastAsia="標楷體" w:hAnsi="標楷體"/>
          <w:lang w:eastAsia="zh-TW"/>
        </w:rPr>
        <w:t>36</w:t>
      </w:r>
      <w:r w:rsidRPr="00297C35">
        <w:rPr>
          <w:rFonts w:ascii="標楷體" w:eastAsia="標楷體" w:hAnsi="標楷體" w:hint="eastAsia"/>
          <w:lang w:eastAsia="zh-TW"/>
        </w:rPr>
        <w:t>張欣瑜</w:t>
      </w:r>
    </w:p>
    <w:p w:rsidR="00991983" w:rsidRPr="00297C35" w:rsidRDefault="00991983" w:rsidP="00991983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這次的期中報告讓我學到了很多東西，我也知道了其實網頁並沒有那麼簡單就可以做出來的，都是花了很多的心力去做，尤其是排版，要一直去試怎麼樣才是最好的，有些東西也是看似簡單，其實設定起來相當困難，但多虧我的組員們，互相合作，才能完成這個網頁！</w:t>
      </w:r>
    </w:p>
    <w:p w:rsidR="00991983" w:rsidRDefault="00991983" w:rsidP="00991983">
      <w:pPr>
        <w:rPr>
          <w:rFonts w:ascii="標楷體" w:eastAsia="標楷體" w:hAnsi="標楷體"/>
          <w:lang w:eastAsia="zh-TW"/>
        </w:rPr>
      </w:pPr>
      <w:r w:rsidRPr="00297C35">
        <w:rPr>
          <w:rFonts w:ascii="標楷體" w:eastAsia="標楷體" w:hAnsi="標楷體" w:hint="eastAsia"/>
          <w:lang w:eastAsia="zh-TW"/>
        </w:rPr>
        <w:t>107441</w:t>
      </w:r>
      <w:r w:rsidRPr="00297C35">
        <w:rPr>
          <w:rFonts w:ascii="標楷體" w:eastAsia="標楷體" w:hAnsi="標楷體"/>
          <w:lang w:eastAsia="zh-TW"/>
        </w:rPr>
        <w:t>52</w:t>
      </w:r>
      <w:r w:rsidRPr="00297C35">
        <w:rPr>
          <w:rFonts w:ascii="標楷體" w:eastAsia="標楷體" w:hAnsi="標楷體" w:hint="eastAsia"/>
          <w:lang w:eastAsia="zh-TW"/>
        </w:rPr>
        <w:t>陳子暄</w:t>
      </w:r>
    </w:p>
    <w:p w:rsidR="003A7FED" w:rsidRPr="00CA3EB7" w:rsidRDefault="00CA3EB7" w:rsidP="00400B08">
      <w:pPr>
        <w:rPr>
          <w:rFonts w:ascii="標楷體" w:eastAsia="標楷體" w:hAnsi="標楷體"/>
          <w:lang w:eastAsia="zh-TW"/>
        </w:rPr>
      </w:pPr>
      <w:r w:rsidRPr="00CA3EB7">
        <w:rPr>
          <w:rFonts w:ascii="標楷體" w:eastAsia="標楷體" w:hAnsi="標楷體" w:hint="eastAsia"/>
          <w:lang w:eastAsia="zh-TW"/>
        </w:rPr>
        <w:t>心得：經過這次期中專案，我才體會到要製作一個網頁有多不容易，網頁中的每一個排版、設計、文案、圖片、影片等等的都是要經過很多的程序還有試驗，也需要很多的時間及心思才能完成，看到組員們一起為專案努力以及見證網頁一點</w:t>
      </w:r>
      <w:proofErr w:type="gramStart"/>
      <w:r w:rsidRPr="00CA3EB7">
        <w:rPr>
          <w:rFonts w:ascii="標楷體" w:eastAsia="標楷體" w:hAnsi="標楷體" w:hint="eastAsia"/>
          <w:lang w:eastAsia="zh-TW"/>
        </w:rPr>
        <w:t>一點</w:t>
      </w:r>
      <w:proofErr w:type="gramEnd"/>
      <w:r w:rsidRPr="00CA3EB7">
        <w:rPr>
          <w:rFonts w:ascii="標楷體" w:eastAsia="標楷體" w:hAnsi="標楷體" w:hint="eastAsia"/>
          <w:lang w:eastAsia="zh-TW"/>
        </w:rPr>
        <w:t>完成的時候，真的很感動也很有成就感，非常感謝我的組員們，大家都辛苦了！</w:t>
      </w:r>
    </w:p>
    <w:p w:rsidR="00D75A29" w:rsidRDefault="00D75A29" w:rsidP="00D75A29">
      <w:pPr>
        <w:pStyle w:val="1"/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參考資料</w:t>
      </w:r>
    </w:p>
    <w:p w:rsidR="003A7FED" w:rsidRDefault="007007D5" w:rsidP="00400B08">
      <w:pPr>
        <w:rPr>
          <w:rFonts w:eastAsia="新細明體"/>
          <w:lang w:eastAsia="zh-TW"/>
        </w:rPr>
      </w:pPr>
      <w:hyperlink r:id="rId16" w:history="1">
        <w:r w:rsidR="00D929C9" w:rsidRPr="00DE26F5">
          <w:rPr>
            <w:rStyle w:val="aff"/>
            <w:rFonts w:eastAsia="新細明體"/>
            <w:lang w:eastAsia="zh-TW"/>
          </w:rPr>
          <w:t>https://www.remove.bg/</w:t>
        </w:r>
      </w:hyperlink>
      <w:r w:rsidR="00D929C9">
        <w:rPr>
          <w:rFonts w:eastAsia="新細明體" w:hint="eastAsia"/>
          <w:lang w:eastAsia="zh-TW"/>
        </w:rPr>
        <w:t xml:space="preserve"> </w:t>
      </w:r>
      <w:r w:rsidR="00D929C9">
        <w:rPr>
          <w:rFonts w:eastAsia="新細明體" w:hint="eastAsia"/>
          <w:lang w:eastAsia="zh-TW"/>
        </w:rPr>
        <w:t>照片去背</w:t>
      </w:r>
    </w:p>
    <w:p w:rsidR="00D929C9" w:rsidRDefault="007007D5" w:rsidP="00400B08">
      <w:pPr>
        <w:rPr>
          <w:rFonts w:eastAsia="新細明體"/>
          <w:lang w:eastAsia="zh-TW"/>
        </w:rPr>
      </w:pPr>
      <w:hyperlink r:id="rId17" w:history="1">
        <w:r w:rsidR="00D929C9" w:rsidRPr="00DE26F5">
          <w:rPr>
            <w:rStyle w:val="aff"/>
            <w:rFonts w:eastAsia="新細明體"/>
            <w:lang w:eastAsia="zh-TW"/>
          </w:rPr>
          <w:t>https://gifmaker.me/</w:t>
        </w:r>
      </w:hyperlink>
      <w:r w:rsidR="00D929C9">
        <w:rPr>
          <w:rFonts w:eastAsia="新細明體" w:hint="eastAsia"/>
          <w:lang w:eastAsia="zh-TW"/>
        </w:rPr>
        <w:t xml:space="preserve"> </w:t>
      </w:r>
      <w:r w:rsidR="00D929C9">
        <w:rPr>
          <w:rFonts w:eastAsia="新細明體" w:hint="eastAsia"/>
          <w:lang w:eastAsia="zh-TW"/>
        </w:rPr>
        <w:t>轉</w:t>
      </w:r>
      <w:r w:rsidR="00D929C9">
        <w:rPr>
          <w:rFonts w:eastAsia="新細明體" w:hint="eastAsia"/>
          <w:lang w:eastAsia="zh-TW"/>
        </w:rPr>
        <w:t>GIF</w:t>
      </w:r>
    </w:p>
    <w:p w:rsidR="003A7FED" w:rsidRDefault="007007D5" w:rsidP="00400B08">
      <w:pPr>
        <w:rPr>
          <w:rFonts w:eastAsia="新細明體"/>
          <w:lang w:eastAsia="zh-TW"/>
        </w:rPr>
      </w:pPr>
      <w:hyperlink r:id="rId18" w:history="1">
        <w:r w:rsidR="00D929C9" w:rsidRPr="00DE26F5">
          <w:rPr>
            <w:rStyle w:val="aff"/>
            <w:rFonts w:eastAsia="新細明體"/>
            <w:lang w:eastAsia="zh-TW"/>
          </w:rPr>
          <w:t>http://blog.shihshih.com/pure-css-slider/</w:t>
        </w:r>
      </w:hyperlink>
      <w:r w:rsidR="00D929C9">
        <w:rPr>
          <w:rFonts w:eastAsia="新細明體" w:hint="eastAsia"/>
          <w:lang w:eastAsia="zh-TW"/>
        </w:rPr>
        <w:t xml:space="preserve"> </w:t>
      </w:r>
      <w:r w:rsidR="00D929C9">
        <w:rPr>
          <w:rFonts w:eastAsia="新細明體" w:hint="eastAsia"/>
          <w:lang w:eastAsia="zh-TW"/>
        </w:rPr>
        <w:t>圖片轉換</w:t>
      </w:r>
    </w:p>
    <w:p w:rsidR="003A7FED" w:rsidRDefault="007007D5" w:rsidP="00400B08">
      <w:pPr>
        <w:rPr>
          <w:rFonts w:eastAsia="新細明體"/>
          <w:lang w:eastAsia="zh-TW"/>
        </w:rPr>
      </w:pPr>
      <w:hyperlink r:id="rId19" w:history="1">
        <w:r w:rsidR="00D929C9" w:rsidRPr="00DE26F5">
          <w:rPr>
            <w:rStyle w:val="aff"/>
            <w:rFonts w:eastAsia="新細明體"/>
            <w:lang w:eastAsia="zh-TW"/>
          </w:rPr>
          <w:t>https://www.astralweb.com.tw/pure-css-drop-down-menu/</w:t>
        </w:r>
      </w:hyperlink>
      <w:r w:rsidR="00D929C9">
        <w:rPr>
          <w:rFonts w:eastAsia="新細明體" w:hint="eastAsia"/>
          <w:lang w:eastAsia="zh-TW"/>
        </w:rPr>
        <w:t xml:space="preserve"> </w:t>
      </w:r>
      <w:r w:rsidR="00D929C9">
        <w:rPr>
          <w:rFonts w:eastAsia="新細明體" w:hint="eastAsia"/>
          <w:lang w:eastAsia="zh-TW"/>
        </w:rPr>
        <w:t>下拉式選單</w:t>
      </w:r>
    </w:p>
    <w:p w:rsidR="003A7FED" w:rsidRDefault="007007D5" w:rsidP="00400B08">
      <w:pPr>
        <w:rPr>
          <w:rFonts w:eastAsia="新細明體"/>
          <w:lang w:eastAsia="zh-TW"/>
        </w:rPr>
      </w:pPr>
      <w:hyperlink r:id="rId20" w:history="1">
        <w:r w:rsidR="00D929C9" w:rsidRPr="00DE26F5">
          <w:rPr>
            <w:rStyle w:val="aff"/>
            <w:rFonts w:eastAsia="新細明體"/>
            <w:lang w:eastAsia="zh-TW"/>
          </w:rPr>
          <w:t>https://www.itread01.com/content/1548437801.html</w:t>
        </w:r>
      </w:hyperlink>
      <w:r w:rsidR="00D929C9">
        <w:rPr>
          <w:rFonts w:eastAsia="新細明體" w:hint="eastAsia"/>
          <w:lang w:eastAsia="zh-TW"/>
        </w:rPr>
        <w:t xml:space="preserve"> </w:t>
      </w:r>
      <w:r w:rsidR="00D929C9">
        <w:rPr>
          <w:rFonts w:eastAsia="新細明體" w:hint="eastAsia"/>
          <w:lang w:eastAsia="zh-TW"/>
        </w:rPr>
        <w:t>滑鼠移到圖片上顯示遮罩</w:t>
      </w:r>
    </w:p>
    <w:p w:rsidR="001C5F81" w:rsidRDefault="001C5F81" w:rsidP="00400B08">
      <w:pPr>
        <w:rPr>
          <w:rFonts w:eastAsia="新細明體"/>
          <w:lang w:eastAsia="zh-TW"/>
        </w:rPr>
      </w:pPr>
    </w:p>
    <w:p w:rsidR="001C5F81" w:rsidRDefault="001C5F81" w:rsidP="00400B08">
      <w:pPr>
        <w:rPr>
          <w:rFonts w:eastAsia="新細明體"/>
          <w:lang w:eastAsia="zh-TW"/>
        </w:rPr>
      </w:pPr>
    </w:p>
    <w:p w:rsidR="001C5F81" w:rsidRDefault="001C5F81" w:rsidP="00400B08">
      <w:pPr>
        <w:rPr>
          <w:rFonts w:eastAsia="新細明體"/>
          <w:lang w:eastAsia="zh-TW"/>
        </w:rPr>
      </w:pPr>
    </w:p>
    <w:sectPr w:rsidR="001C5F81" w:rsidSect="00855982">
      <w:footerReference w:type="default" r:id="rId2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7D5" w:rsidRDefault="007007D5" w:rsidP="00855982">
      <w:pPr>
        <w:spacing w:after="0" w:line="240" w:lineRule="auto"/>
      </w:pPr>
      <w:r>
        <w:separator/>
      </w:r>
    </w:p>
  </w:endnote>
  <w:endnote w:type="continuationSeparator" w:id="0">
    <w:p w:rsidR="007007D5" w:rsidRDefault="007007D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1CB5" w:rsidRDefault="00601CB5">
        <w:pPr>
          <w:pStyle w:val="a7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3427B0">
          <w:rPr>
            <w:noProof/>
            <w:lang w:val="zh-TW" w:eastAsia="zh-TW" w:bidi="zh-TW"/>
          </w:rPr>
          <w:t>4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7D5" w:rsidRDefault="007007D5" w:rsidP="00855982">
      <w:pPr>
        <w:spacing w:after="0" w:line="240" w:lineRule="auto"/>
      </w:pPr>
      <w:r>
        <w:separator/>
      </w:r>
    </w:p>
  </w:footnote>
  <w:footnote w:type="continuationSeparator" w:id="0">
    <w:p w:rsidR="007007D5" w:rsidRDefault="007007D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B596594"/>
    <w:multiLevelType w:val="hybridMultilevel"/>
    <w:tmpl w:val="5358B5E8"/>
    <w:lvl w:ilvl="0" w:tplc="D0D4E3F8">
      <w:start w:val="1"/>
      <w:numFmt w:val="bullet"/>
      <w:lvlText w:val="？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4F91B31"/>
    <w:multiLevelType w:val="hybridMultilevel"/>
    <w:tmpl w:val="C6146F6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6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08"/>
    <w:rsid w:val="000E3344"/>
    <w:rsid w:val="00105441"/>
    <w:rsid w:val="0013682A"/>
    <w:rsid w:val="001C5F81"/>
    <w:rsid w:val="001D4362"/>
    <w:rsid w:val="002601F3"/>
    <w:rsid w:val="00297C35"/>
    <w:rsid w:val="003427B0"/>
    <w:rsid w:val="00353487"/>
    <w:rsid w:val="0039152F"/>
    <w:rsid w:val="003A7FED"/>
    <w:rsid w:val="00400B08"/>
    <w:rsid w:val="004667E9"/>
    <w:rsid w:val="004E5230"/>
    <w:rsid w:val="00596E77"/>
    <w:rsid w:val="00601CB5"/>
    <w:rsid w:val="00613D99"/>
    <w:rsid w:val="006C3DA1"/>
    <w:rsid w:val="007007D5"/>
    <w:rsid w:val="007833A7"/>
    <w:rsid w:val="007A0442"/>
    <w:rsid w:val="00855982"/>
    <w:rsid w:val="00991983"/>
    <w:rsid w:val="00A10484"/>
    <w:rsid w:val="00AB6E5F"/>
    <w:rsid w:val="00B73188"/>
    <w:rsid w:val="00CA3EB7"/>
    <w:rsid w:val="00D75A29"/>
    <w:rsid w:val="00D929C9"/>
    <w:rsid w:val="00ED1B77"/>
    <w:rsid w:val="00FC2247"/>
    <w:rsid w:val="00FC493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41E73"/>
  <w15:chartTrackingRefBased/>
  <w15:docId w15:val="{29AFFCF6-DB3E-480A-8545-F16CFB86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標題 字元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855982"/>
  </w:style>
  <w:style w:type="character" w:customStyle="1" w:styleId="10">
    <w:name w:val="標題 1 字元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標題 4 字元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文件引導模式 字元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章節附註文字 字元"/>
    <w:basedOn w:val="a0"/>
    <w:link w:val="af4"/>
    <w:uiPriority w:val="99"/>
    <w:semiHidden/>
    <w:rsid w:val="001D4362"/>
    <w:rPr>
      <w:szCs w:val="20"/>
    </w:rPr>
  </w:style>
  <w:style w:type="paragraph" w:styleId="af6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8">
    <w:name w:val="註腳文字 字元"/>
    <w:basedOn w:val="a0"/>
    <w:link w:val="af7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巨集文字 字元"/>
    <w:basedOn w:val="a0"/>
    <w:link w:val="af9"/>
    <w:uiPriority w:val="99"/>
    <w:semiHidden/>
    <w:rsid w:val="001D4362"/>
    <w:rPr>
      <w:rFonts w:ascii="Consolas" w:hAnsi="Consolas"/>
      <w:szCs w:val="20"/>
    </w:rPr>
  </w:style>
  <w:style w:type="paragraph" w:styleId="afb">
    <w:name w:val="Plain Text"/>
    <w:basedOn w:val="a"/>
    <w:link w:val="afc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c">
    <w:name w:val="純文字 字元"/>
    <w:basedOn w:val="a0"/>
    <w:link w:val="afb"/>
    <w:uiPriority w:val="99"/>
    <w:semiHidden/>
    <w:rsid w:val="001D4362"/>
    <w:rPr>
      <w:rFonts w:ascii="Consolas" w:hAnsi="Consolas"/>
      <w:szCs w:val="21"/>
    </w:rPr>
  </w:style>
  <w:style w:type="paragraph" w:styleId="afd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e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f">
    <w:name w:val="Hyperlink"/>
    <w:basedOn w:val="a0"/>
    <w:uiPriority w:val="99"/>
    <w:unhideWhenUsed/>
    <w:rsid w:val="007833A7"/>
    <w:rPr>
      <w:color w:val="3A6331" w:themeColor="accent4" w:themeShade="BF"/>
      <w:u w:val="single"/>
    </w:rPr>
  </w:style>
  <w:style w:type="character" w:styleId="aff0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1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2">
    <w:name w:val="Intense Quote"/>
    <w:basedOn w:val="a"/>
    <w:next w:val="a"/>
    <w:link w:val="aff3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3">
    <w:name w:val="鮮明引文 字元"/>
    <w:basedOn w:val="a0"/>
    <w:link w:val="aff2"/>
    <w:uiPriority w:val="30"/>
    <w:semiHidden/>
    <w:rsid w:val="00FD262C"/>
    <w:rPr>
      <w:i/>
      <w:iCs/>
      <w:color w:val="B35E06" w:themeColor="accent1" w:themeShade="BF"/>
    </w:rPr>
  </w:style>
  <w:style w:type="character" w:styleId="aff4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f5">
    <w:name w:val="List Paragraph"/>
    <w:basedOn w:val="a"/>
    <w:uiPriority w:val="34"/>
    <w:unhideWhenUsed/>
    <w:qFormat/>
    <w:rsid w:val="00297C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blog.shihshih.com/pure-css-slider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fmaker.m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remove.bg/" TargetMode="External"/><Relationship Id="rId20" Type="http://schemas.openxmlformats.org/officeDocument/2006/relationships/hyperlink" Target="https://www.itread01.com/content/1548437801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astralweb.com.tw/pure-css-drop-down-menu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478;&#22948;\AppData\Roaming\Microsoft\Templates\&#22577;&#21578;&#35373;&#35336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報告設計 (空白).dotx</Template>
  <TotalTime>396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家妤</dc:creator>
  <cp:lastModifiedBy>家妤 沈</cp:lastModifiedBy>
  <cp:revision>2</cp:revision>
  <dcterms:created xsi:type="dcterms:W3CDTF">2019-10-30T14:37:00Z</dcterms:created>
  <dcterms:modified xsi:type="dcterms:W3CDTF">2019-10-31T13:27:00Z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